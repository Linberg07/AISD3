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75AF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14:paraId="6FF9890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14:paraId="530B90F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14:paraId="7DC5141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14:paraId="0CA0B7AF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14:paraId="0CB37BD6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CA26A40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DD30B37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462216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3A795B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F27D45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0609EA4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56E0D2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29FC273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4979B888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14:paraId="5DA918CA" w14:textId="77777777" w:rsidR="00BA5D27" w:rsidRPr="008D4A8B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8D4A8B">
        <w:rPr>
          <w:b/>
          <w:szCs w:val="28"/>
        </w:rPr>
        <w:t>3</w:t>
      </w:r>
    </w:p>
    <w:p w14:paraId="3B28DFFD" w14:textId="77777777"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14:paraId="2A25C840" w14:textId="77777777"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</w:t>
      </w:r>
      <w:r w:rsidR="008D4A8B">
        <w:rPr>
          <w:b/>
          <w:sz w:val="28"/>
          <w:szCs w:val="28"/>
        </w:rPr>
        <w:t xml:space="preserve"> для работы с двоичным деревом</w:t>
      </w:r>
      <w:r w:rsidRPr="00BA5D27">
        <w:rPr>
          <w:b/>
          <w:sz w:val="28"/>
          <w:szCs w:val="28"/>
        </w:rPr>
        <w:t>»</w:t>
      </w:r>
    </w:p>
    <w:p w14:paraId="068002D7" w14:textId="77777777"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14:paraId="77F99F6F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E666168" w14:textId="77777777"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14:paraId="78B3A4D3" w14:textId="77777777" w:rsidR="00BA5D27" w:rsidRDefault="00BA5D27" w:rsidP="00BA5D27">
      <w:pPr>
        <w:jc w:val="center"/>
        <w:rPr>
          <w:b/>
          <w:sz w:val="28"/>
          <w:szCs w:val="28"/>
        </w:rPr>
      </w:pPr>
    </w:p>
    <w:p w14:paraId="1EC72EE3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A5E743C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49DFD5B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C0D8AE9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5E96FA6A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6111926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7A29F704" w14:textId="77777777" w:rsidR="00BA5D27" w:rsidRPr="000F330D" w:rsidRDefault="00BA5D27" w:rsidP="00BA5D27">
      <w:pPr>
        <w:jc w:val="center"/>
        <w:rPr>
          <w:b/>
          <w:sz w:val="28"/>
          <w:szCs w:val="28"/>
        </w:rPr>
      </w:pPr>
    </w:p>
    <w:p w14:paraId="36F65BD9" w14:textId="27CB444D"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501EC6">
        <w:rPr>
          <w:sz w:val="28"/>
          <w:szCs w:val="28"/>
        </w:rPr>
        <w:t>Горбанев А.В</w:t>
      </w:r>
    </w:p>
    <w:p w14:paraId="242E765D" w14:textId="77777777"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Pr="00BA5D27">
        <w:rPr>
          <w:sz w:val="28"/>
          <w:szCs w:val="28"/>
        </w:rPr>
        <w:t>Тутуева А.В.</w:t>
      </w:r>
    </w:p>
    <w:p w14:paraId="257FA228" w14:textId="77777777" w:rsidR="00BA5D27" w:rsidRPr="000F330D" w:rsidRDefault="00BA5D27" w:rsidP="00BA5D27">
      <w:pPr>
        <w:rPr>
          <w:sz w:val="28"/>
          <w:szCs w:val="28"/>
        </w:rPr>
      </w:pPr>
    </w:p>
    <w:p w14:paraId="2C7CA03D" w14:textId="77777777"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14:paraId="441C177B" w14:textId="77777777"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04BDA2ED" w14:textId="77777777"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01E62" w14:textId="77777777"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14:paraId="3D3A8FF6" w14:textId="77777777" w:rsidR="00F65830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8475" w:history="1">
            <w:r w:rsidR="00F65830" w:rsidRPr="003166C1">
              <w:rPr>
                <w:rStyle w:val="ae"/>
                <w:noProof/>
              </w:rPr>
              <w:t>1.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_Toc58158475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0AB19BAC" w14:textId="77777777" w:rsidR="00F65830" w:rsidRDefault="00F6457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6" w:history="1">
            <w:r w:rsidR="00F65830" w:rsidRPr="003166C1">
              <w:rPr>
                <w:rStyle w:val="ae"/>
                <w:noProof/>
              </w:rPr>
              <w:t>2.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 xml:space="preserve">Описание реализованных </w:t>
            </w:r>
            <w:r w:rsidR="00F65830" w:rsidRPr="003166C1">
              <w:rPr>
                <w:rStyle w:val="ae"/>
                <w:noProof/>
                <w:lang w:val="en-US"/>
              </w:rPr>
              <w:t>unit-</w:t>
            </w:r>
            <w:r w:rsidR="00F65830" w:rsidRPr="003166C1">
              <w:rPr>
                <w:rStyle w:val="ae"/>
                <w:noProof/>
              </w:rPr>
              <w:t>тестов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_Toc58158476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3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5AADDE03" w14:textId="77777777" w:rsidR="00F65830" w:rsidRDefault="00F6457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7" w:history="1">
            <w:r w:rsidR="00F65830" w:rsidRPr="003166C1">
              <w:rPr>
                <w:rStyle w:val="ae"/>
                <w:noProof/>
              </w:rPr>
              <w:t>3.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Код программы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_Toc58158477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4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5B2B12B2" w14:textId="77777777" w:rsidR="00F65830" w:rsidRDefault="00F6457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8" w:history="1">
            <w:r w:rsidR="00F65830" w:rsidRPr="003166C1">
              <w:rPr>
                <w:rStyle w:val="ae"/>
                <w:noProof/>
              </w:rPr>
              <w:t>4.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Пример работы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_Toc58158478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1E792F4D" w14:textId="77777777" w:rsidR="00F65830" w:rsidRDefault="00F6457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58479" w:history="1">
            <w:r w:rsidR="00F65830" w:rsidRPr="003166C1">
              <w:rPr>
                <w:rStyle w:val="ae"/>
                <w:noProof/>
              </w:rPr>
              <w:t>5.</w:t>
            </w:r>
            <w:r w:rsidR="00F65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5830" w:rsidRPr="003166C1">
              <w:rPr>
                <w:rStyle w:val="ae"/>
                <w:noProof/>
              </w:rPr>
              <w:t>Вывод</w:t>
            </w:r>
            <w:r w:rsidR="00F65830">
              <w:rPr>
                <w:noProof/>
                <w:webHidden/>
              </w:rPr>
              <w:tab/>
            </w:r>
            <w:r w:rsidR="00F65830">
              <w:rPr>
                <w:noProof/>
                <w:webHidden/>
              </w:rPr>
              <w:fldChar w:fldCharType="begin"/>
            </w:r>
            <w:r w:rsidR="00F65830">
              <w:rPr>
                <w:noProof/>
                <w:webHidden/>
              </w:rPr>
              <w:instrText xml:space="preserve"> PAGEREF _Toc58158479 \h </w:instrText>
            </w:r>
            <w:r w:rsidR="00F65830">
              <w:rPr>
                <w:noProof/>
                <w:webHidden/>
              </w:rPr>
            </w:r>
            <w:r w:rsidR="00F65830">
              <w:rPr>
                <w:noProof/>
                <w:webHidden/>
              </w:rPr>
              <w:fldChar w:fldCharType="separate"/>
            </w:r>
            <w:r w:rsidR="00F65830">
              <w:rPr>
                <w:noProof/>
                <w:webHidden/>
              </w:rPr>
              <w:t>11</w:t>
            </w:r>
            <w:r w:rsidR="00F65830">
              <w:rPr>
                <w:noProof/>
                <w:webHidden/>
              </w:rPr>
              <w:fldChar w:fldCharType="end"/>
            </w:r>
          </w:hyperlink>
        </w:p>
        <w:p w14:paraId="2A186162" w14:textId="77777777" w:rsidR="00F61841" w:rsidRDefault="00F61841">
          <w:r>
            <w:rPr>
              <w:b/>
              <w:bCs/>
            </w:rPr>
            <w:fldChar w:fldCharType="end"/>
          </w:r>
        </w:p>
      </w:sdtContent>
    </w:sdt>
    <w:p w14:paraId="045CC03A" w14:textId="77777777" w:rsidR="00F61841" w:rsidRDefault="00F61841" w:rsidP="00F61841">
      <w:pPr>
        <w:ind w:firstLine="0"/>
        <w:jc w:val="center"/>
        <w:rPr>
          <w:szCs w:val="28"/>
        </w:rPr>
      </w:pPr>
    </w:p>
    <w:p w14:paraId="75471974" w14:textId="77777777"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43A873AC" w14:textId="699DF7F0"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8158475"/>
      <w:r>
        <w:lastRenderedPageBreak/>
        <w:t xml:space="preserve">Постановка задачи и описание </w:t>
      </w:r>
      <w:r w:rsidR="00C009B3">
        <w:t>реализуемых класс</w:t>
      </w:r>
      <w:r w:rsidR="00122BF6">
        <w:t>ов</w:t>
      </w:r>
      <w:r w:rsidR="00C009B3">
        <w:t xml:space="preserve"> и</w:t>
      </w:r>
      <w:r w:rsidR="00C133A4">
        <w:t xml:space="preserve"> алгоритмов</w:t>
      </w:r>
      <w:bookmarkEnd w:id="0"/>
    </w:p>
    <w:p w14:paraId="306A6321" w14:textId="5BF54558" w:rsidR="00525E9F" w:rsidRDefault="00C133A4" w:rsidP="00C133A4">
      <w:pPr>
        <w:jc w:val="both"/>
      </w:pPr>
      <w:r>
        <w:t xml:space="preserve">Реализовать алгоритмы </w:t>
      </w:r>
      <w:r w:rsidR="008D4A8B">
        <w:t>поиска, добавления и удаления элементов в двоичном дереве поиска</w:t>
      </w:r>
    </w:p>
    <w:p w14:paraId="6B722765" w14:textId="1D1BDE28" w:rsidR="00ED7BD5" w:rsidRPr="00ED7BD5" w:rsidRDefault="00ED7BD5" w:rsidP="00C133A4">
      <w:pPr>
        <w:jc w:val="both"/>
      </w:pPr>
      <w:r>
        <w:t xml:space="preserve">Использую для реализации класс </w:t>
      </w:r>
      <w:r>
        <w:rPr>
          <w:lang w:val="en-US"/>
        </w:rPr>
        <w:t>Node</w:t>
      </w:r>
      <w:r>
        <w:t xml:space="preserve">, который представляет из себя отдельное взятый элемент имеющий указатель на левый и правый элемент в двоичном дереве, а также на элемент от которого он идет, и класс </w:t>
      </w:r>
      <w:r>
        <w:rPr>
          <w:lang w:val="en-US"/>
        </w:rPr>
        <w:t>Binary</w:t>
      </w:r>
      <w:r w:rsidRPr="00ED7BD5">
        <w:t>_</w:t>
      </w:r>
      <w:r>
        <w:rPr>
          <w:lang w:val="en-US"/>
        </w:rPr>
        <w:t>tree</w:t>
      </w:r>
      <w:r w:rsidRPr="00ED7BD5">
        <w:t xml:space="preserve"> </w:t>
      </w:r>
      <w:r>
        <w:t>, который объединяет все элементы в полноценное двоичное дерево поиска</w:t>
      </w:r>
    </w:p>
    <w:p w14:paraId="4B4F6541" w14:textId="77777777" w:rsidR="00ED7BD5" w:rsidRPr="00A31FED" w:rsidRDefault="00ED7BD5" w:rsidP="00C133A4">
      <w:pPr>
        <w:jc w:val="both"/>
      </w:pPr>
    </w:p>
    <w:p w14:paraId="315240CC" w14:textId="5126747B"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14:paraId="198C699E" w14:textId="77777777" w:rsidTr="006264B1">
        <w:tc>
          <w:tcPr>
            <w:tcW w:w="3114" w:type="dxa"/>
          </w:tcPr>
          <w:p w14:paraId="3B8C9818" w14:textId="77777777"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14:paraId="1BB39D39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14:paraId="54A358A4" w14:textId="77777777"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14:paraId="56D044B7" w14:textId="77777777" w:rsidTr="006264B1">
        <w:tc>
          <w:tcPr>
            <w:tcW w:w="3114" w:type="dxa"/>
          </w:tcPr>
          <w:p w14:paraId="3ABC844D" w14:textId="77777777" w:rsidR="00C133A4" w:rsidRPr="0049727C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>b</w:t>
            </w:r>
            <w:r>
              <w:rPr>
                <w:rFonts w:eastAsiaTheme="majorEastAsia"/>
                <w:lang w:val="en-US"/>
              </w:rPr>
              <w:t>ool contains(const int&amp;)</w:t>
            </w:r>
          </w:p>
        </w:tc>
        <w:tc>
          <w:tcPr>
            <w:tcW w:w="5101" w:type="dxa"/>
          </w:tcPr>
          <w:p w14:paraId="6D2C56C3" w14:textId="77777777" w:rsidR="00C133A4" w:rsidRPr="0049727C" w:rsidRDefault="006264B1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элемента в дереве</w:t>
            </w:r>
          </w:p>
        </w:tc>
        <w:tc>
          <w:tcPr>
            <w:tcW w:w="1391" w:type="dxa"/>
          </w:tcPr>
          <w:p w14:paraId="59095A0B" w14:textId="77777777" w:rsidR="00C133A4" w:rsidRPr="0049727C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log</w:t>
            </w:r>
            <w:r w:rsidR="006264B1"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006E1966" w14:textId="77777777" w:rsidTr="006264B1">
        <w:tc>
          <w:tcPr>
            <w:tcW w:w="3114" w:type="dxa"/>
          </w:tcPr>
          <w:p w14:paraId="0EE90FD4" w14:textId="77777777" w:rsidR="00C133A4" w:rsidRPr="00D621BD" w:rsidRDefault="006264B1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insert(const int&amp;</w:t>
            </w:r>
            <w:r w:rsidR="0051038A" w:rsidRPr="0051038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14:paraId="1E10E859" w14:textId="77777777"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Вставляет элемент в дерево</w:t>
            </w:r>
          </w:p>
        </w:tc>
        <w:tc>
          <w:tcPr>
            <w:tcW w:w="1391" w:type="dxa"/>
          </w:tcPr>
          <w:p w14:paraId="09AE57E1" w14:textId="77777777"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6B981D2C" w14:textId="77777777" w:rsidTr="006264B1">
        <w:tc>
          <w:tcPr>
            <w:tcW w:w="3114" w:type="dxa"/>
          </w:tcPr>
          <w:p w14:paraId="1AD11C8C" w14:textId="77777777" w:rsidR="00C133A4" w:rsidRPr="006264B1" w:rsidRDefault="006264B1" w:rsidP="006264B1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remove(const int&amp;</w:t>
            </w:r>
            <w:r>
              <w:rPr>
                <w:rFonts w:eastAsiaTheme="majorEastAsia"/>
              </w:rPr>
              <w:t>)</w:t>
            </w:r>
          </w:p>
        </w:tc>
        <w:tc>
          <w:tcPr>
            <w:tcW w:w="5101" w:type="dxa"/>
          </w:tcPr>
          <w:p w14:paraId="6340ED11" w14:textId="77777777"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Удаляет элемент из деерева</w:t>
            </w:r>
          </w:p>
        </w:tc>
        <w:tc>
          <w:tcPr>
            <w:tcW w:w="1391" w:type="dxa"/>
          </w:tcPr>
          <w:p w14:paraId="4CD39215" w14:textId="77777777"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0BC6FD9B" w14:textId="77777777" w:rsidTr="006264B1">
        <w:tc>
          <w:tcPr>
            <w:tcW w:w="3114" w:type="dxa"/>
          </w:tcPr>
          <w:p w14:paraId="45A41041" w14:textId="77777777" w:rsidR="00C133A4" w:rsidRPr="00D621BD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>Iterator* create_bft_iterator()</w:t>
            </w:r>
          </w:p>
        </w:tc>
        <w:tc>
          <w:tcPr>
            <w:tcW w:w="5101" w:type="dxa"/>
          </w:tcPr>
          <w:p w14:paraId="42105D6A" w14:textId="77777777" w:rsidR="00C133A4" w:rsidRPr="006264B1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14:paraId="08DC7025" w14:textId="77777777"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35E5ADC0" w14:textId="77777777" w:rsidTr="006264B1">
        <w:tc>
          <w:tcPr>
            <w:tcW w:w="3114" w:type="dxa"/>
          </w:tcPr>
          <w:p w14:paraId="6BFBE5B1" w14:textId="77777777"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>Iterator* create_dft_iterator()</w:t>
            </w:r>
          </w:p>
        </w:tc>
        <w:tc>
          <w:tcPr>
            <w:tcW w:w="5101" w:type="dxa"/>
          </w:tcPr>
          <w:p w14:paraId="39A7B4F5" w14:textId="77777777" w:rsidR="00C133A4" w:rsidRPr="00DD00D5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глубину</w:t>
            </w:r>
          </w:p>
        </w:tc>
        <w:tc>
          <w:tcPr>
            <w:tcW w:w="1391" w:type="dxa"/>
          </w:tcPr>
          <w:p w14:paraId="71D5E601" w14:textId="77777777"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23F68180" w14:textId="77777777" w:rsidTr="006264B1">
        <w:tc>
          <w:tcPr>
            <w:tcW w:w="3114" w:type="dxa"/>
          </w:tcPr>
          <w:p w14:paraId="47475C1E" w14:textId="77777777" w:rsidR="00C133A4" w:rsidRPr="00D621BD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>int next() override</w:t>
            </w:r>
          </w:p>
        </w:tc>
        <w:tc>
          <w:tcPr>
            <w:tcW w:w="5101" w:type="dxa"/>
          </w:tcPr>
          <w:p w14:paraId="17A5BBAD" w14:textId="77777777" w:rsidR="00C133A4" w:rsidRPr="000852AE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14:paraId="4C1D87FB" w14:textId="77777777"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14:paraId="503EFC03" w14:textId="77777777" w:rsidTr="006264B1">
        <w:tc>
          <w:tcPr>
            <w:tcW w:w="3114" w:type="dxa"/>
          </w:tcPr>
          <w:p w14:paraId="42D2D2C2" w14:textId="77777777"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>bool has_next() override</w:t>
            </w:r>
          </w:p>
        </w:tc>
        <w:tc>
          <w:tcPr>
            <w:tcW w:w="5101" w:type="dxa"/>
          </w:tcPr>
          <w:p w14:paraId="2CEC2C5A" w14:textId="77777777" w:rsidR="00C133A4" w:rsidRPr="00304CEA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14:paraId="7B6E444B" w14:textId="77777777" w:rsidR="00C133A4" w:rsidRPr="006264B1" w:rsidRDefault="00C133A4" w:rsidP="006264B1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1)</w:t>
            </w:r>
          </w:p>
        </w:tc>
      </w:tr>
    </w:tbl>
    <w:p w14:paraId="1B56E838" w14:textId="77777777" w:rsidR="00525E9F" w:rsidRDefault="00D01C43" w:rsidP="00D01C43">
      <w:pPr>
        <w:pStyle w:val="1"/>
      </w:pPr>
      <w:bookmarkStart w:id="1" w:name="_Toc58158476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01C43" w14:paraId="4D5351B0" w14:textId="77777777" w:rsidTr="00F65830">
        <w:tc>
          <w:tcPr>
            <w:tcW w:w="1603" w:type="dxa"/>
          </w:tcPr>
          <w:p w14:paraId="701759BF" w14:textId="77777777"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14:paraId="4ADAF770" w14:textId="77777777"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14:paraId="5B0B0733" w14:textId="77777777" w:rsidTr="00F65830">
        <w:tc>
          <w:tcPr>
            <w:tcW w:w="1603" w:type="dxa"/>
          </w:tcPr>
          <w:p w14:paraId="1071AA27" w14:textId="3D965B68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IternoEmptyTest</w:t>
            </w:r>
          </w:p>
        </w:tc>
        <w:tc>
          <w:tcPr>
            <w:tcW w:w="7742" w:type="dxa"/>
          </w:tcPr>
          <w:p w14:paraId="73994C24" w14:textId="77777777"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14:paraId="05D615CF" w14:textId="77777777" w:rsidTr="00F65830">
        <w:tc>
          <w:tcPr>
            <w:tcW w:w="1603" w:type="dxa"/>
          </w:tcPr>
          <w:p w14:paraId="51200EC3" w14:textId="3F015E88" w:rsidR="001D67F3" w:rsidRPr="0040485D" w:rsidRDefault="0040485D" w:rsidP="001D67F3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IterEmptyTest</w:t>
            </w:r>
          </w:p>
        </w:tc>
        <w:tc>
          <w:tcPr>
            <w:tcW w:w="7742" w:type="dxa"/>
          </w:tcPr>
          <w:p w14:paraId="55E32382" w14:textId="77777777" w:rsidR="001D67F3" w:rsidRPr="009604CC" w:rsidRDefault="00F65830" w:rsidP="001D67F3">
            <w:pPr>
              <w:ind w:firstLine="0"/>
            </w:pPr>
            <w:r>
              <w:t>Создание итератора на пустом дереве</w:t>
            </w:r>
          </w:p>
        </w:tc>
      </w:tr>
      <w:tr w:rsidR="001D67F3" w14:paraId="178C7A4C" w14:textId="77777777" w:rsidTr="00F65830">
        <w:tc>
          <w:tcPr>
            <w:tcW w:w="1603" w:type="dxa"/>
          </w:tcPr>
          <w:p w14:paraId="010F690A" w14:textId="09EF54B5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IterWidthTest</w:t>
            </w:r>
          </w:p>
        </w:tc>
        <w:tc>
          <w:tcPr>
            <w:tcW w:w="7742" w:type="dxa"/>
          </w:tcPr>
          <w:p w14:paraId="473D5902" w14:textId="77777777"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14:paraId="60FBE342" w14:textId="77777777" w:rsidTr="00F65830">
        <w:tc>
          <w:tcPr>
            <w:tcW w:w="1603" w:type="dxa"/>
          </w:tcPr>
          <w:p w14:paraId="033C6904" w14:textId="3391AD8B" w:rsidR="00F65830" w:rsidRPr="0040485D" w:rsidRDefault="0040485D" w:rsidP="00F65830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IterDepthTest</w:t>
            </w:r>
          </w:p>
        </w:tc>
        <w:tc>
          <w:tcPr>
            <w:tcW w:w="7742" w:type="dxa"/>
          </w:tcPr>
          <w:p w14:paraId="3F9562CB" w14:textId="77777777" w:rsidR="00F65830" w:rsidRPr="009604CC" w:rsidRDefault="00F65830" w:rsidP="00F65830">
            <w:pPr>
              <w:ind w:firstLine="0"/>
            </w:pPr>
            <w:r>
              <w:t>Проверка работы итератора обхода в глубину</w:t>
            </w:r>
          </w:p>
        </w:tc>
      </w:tr>
      <w:tr w:rsidR="001D67F3" w14:paraId="32741FE6" w14:textId="77777777" w:rsidTr="00F65830">
        <w:tc>
          <w:tcPr>
            <w:tcW w:w="1603" w:type="dxa"/>
          </w:tcPr>
          <w:p w14:paraId="3A4A3FD5" w14:textId="79E3A2EE" w:rsidR="001D67F3" w:rsidRPr="0040485D" w:rsidRDefault="0040485D" w:rsidP="001D67F3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ContainsRealTest</w:t>
            </w:r>
          </w:p>
        </w:tc>
        <w:tc>
          <w:tcPr>
            <w:tcW w:w="7742" w:type="dxa"/>
          </w:tcPr>
          <w:p w14:paraId="4D7F9496" w14:textId="77777777"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14:paraId="5C9EC1BD" w14:textId="77777777" w:rsidTr="00F65830">
        <w:tc>
          <w:tcPr>
            <w:tcW w:w="1603" w:type="dxa"/>
          </w:tcPr>
          <w:p w14:paraId="2BF8997E" w14:textId="3C60CE26" w:rsidR="001D67F3" w:rsidRPr="0040485D" w:rsidRDefault="0040485D" w:rsidP="001D67F3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ContainsUnRealTest</w:t>
            </w:r>
          </w:p>
        </w:tc>
        <w:tc>
          <w:tcPr>
            <w:tcW w:w="7742" w:type="dxa"/>
          </w:tcPr>
          <w:p w14:paraId="7B252F91" w14:textId="77777777"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1D67F3" w14:paraId="4A8DB209" w14:textId="77777777" w:rsidTr="00F65830">
        <w:tc>
          <w:tcPr>
            <w:tcW w:w="1603" w:type="dxa"/>
          </w:tcPr>
          <w:p w14:paraId="517B576F" w14:textId="70AE6967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ContainsEmptyTreeTest</w:t>
            </w:r>
          </w:p>
        </w:tc>
        <w:tc>
          <w:tcPr>
            <w:tcW w:w="7742" w:type="dxa"/>
          </w:tcPr>
          <w:p w14:paraId="03D62D1F" w14:textId="77777777"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поиска элемента в пустом дереве</w:t>
            </w:r>
          </w:p>
        </w:tc>
      </w:tr>
      <w:tr w:rsidR="00F65830" w14:paraId="65C59D1A" w14:textId="77777777" w:rsidTr="00F65830">
        <w:tc>
          <w:tcPr>
            <w:tcW w:w="1603" w:type="dxa"/>
          </w:tcPr>
          <w:p w14:paraId="38F3F0D1" w14:textId="4E0B048A" w:rsidR="00F65830" w:rsidRPr="0040485D" w:rsidRDefault="0040485D" w:rsidP="00F65830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RemovenoEmptyTest</w:t>
            </w:r>
          </w:p>
        </w:tc>
        <w:tc>
          <w:tcPr>
            <w:tcW w:w="7742" w:type="dxa"/>
          </w:tcPr>
          <w:p w14:paraId="016A4AD6" w14:textId="77777777" w:rsidR="00F65830" w:rsidRDefault="00F65830" w:rsidP="00F65830">
            <w:pPr>
              <w:ind w:firstLine="0"/>
            </w:pPr>
            <w:r>
              <w:t>Проверка удаления существующего элемента в непустом дереве</w:t>
            </w:r>
          </w:p>
        </w:tc>
      </w:tr>
      <w:tr w:rsidR="00F65830" w14:paraId="754EC088" w14:textId="77777777" w:rsidTr="00F65830">
        <w:tc>
          <w:tcPr>
            <w:tcW w:w="1603" w:type="dxa"/>
          </w:tcPr>
          <w:p w14:paraId="6928D279" w14:textId="668302E1" w:rsidR="00F65830" w:rsidRPr="0040485D" w:rsidRDefault="0040485D" w:rsidP="00F65830">
            <w:pPr>
              <w:ind w:firstLine="0"/>
              <w:rPr>
                <w:sz w:val="22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RemoveunRealTest</w:t>
            </w:r>
          </w:p>
        </w:tc>
        <w:tc>
          <w:tcPr>
            <w:tcW w:w="7742" w:type="dxa"/>
          </w:tcPr>
          <w:p w14:paraId="5E1F6411" w14:textId="77777777"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несуществующего элемента в непустом дереве</w:t>
            </w:r>
          </w:p>
        </w:tc>
      </w:tr>
      <w:tr w:rsidR="001D67F3" w14:paraId="42481F31" w14:textId="77777777" w:rsidTr="00F65830">
        <w:tc>
          <w:tcPr>
            <w:tcW w:w="1603" w:type="dxa"/>
          </w:tcPr>
          <w:p w14:paraId="693D11DF" w14:textId="414AB7E6" w:rsidR="001D67F3" w:rsidRPr="0040485D" w:rsidRDefault="0040485D" w:rsidP="001D67F3">
            <w:pPr>
              <w:ind w:firstLine="0"/>
              <w:rPr>
                <w:sz w:val="22"/>
                <w:lang w:val="en-US"/>
              </w:rPr>
            </w:pPr>
            <w:r w:rsidRPr="0040485D">
              <w:rPr>
                <w:rFonts w:ascii="Consolas" w:hAnsi="Consolas" w:cs="Consolas"/>
                <w:color w:val="000000"/>
                <w:sz w:val="22"/>
                <w:lang w:val="ru-KZ"/>
              </w:rPr>
              <w:t>RemoveEmptyTest</w:t>
            </w:r>
          </w:p>
        </w:tc>
        <w:tc>
          <w:tcPr>
            <w:tcW w:w="7742" w:type="dxa"/>
          </w:tcPr>
          <w:p w14:paraId="66E38A93" w14:textId="77777777"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элемента в пустом дереве</w:t>
            </w:r>
          </w:p>
        </w:tc>
      </w:tr>
    </w:tbl>
    <w:p w14:paraId="63E162F4" w14:textId="77777777" w:rsidR="00D01C43" w:rsidRDefault="00D02B94" w:rsidP="00D02B94">
      <w:pPr>
        <w:pStyle w:val="1"/>
      </w:pPr>
      <w:bookmarkStart w:id="2" w:name="_Toc58158477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14:paraId="46689771" w14:textId="77777777" w:rsidTr="00D02B94">
        <w:tc>
          <w:tcPr>
            <w:tcW w:w="9345" w:type="dxa"/>
          </w:tcPr>
          <w:p w14:paraId="589E27C5" w14:textId="2E38DB97" w:rsidR="00D02B94" w:rsidRPr="00F65830" w:rsidRDefault="0040485D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Tree.h</w:t>
            </w:r>
          </w:p>
        </w:tc>
      </w:tr>
      <w:tr w:rsidR="00D02B94" w14:paraId="4338DDEC" w14:textId="77777777" w:rsidTr="00D02B94">
        <w:tc>
          <w:tcPr>
            <w:tcW w:w="9345" w:type="dxa"/>
          </w:tcPr>
          <w:p w14:paraId="144B5C2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lastRenderedPageBreak/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2A1A42C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"queue.h"</w:t>
            </w:r>
          </w:p>
          <w:p w14:paraId="4C803EC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"stack.h"</w:t>
            </w:r>
          </w:p>
          <w:p w14:paraId="6EF64A5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"iterator.h"</w:t>
            </w:r>
          </w:p>
          <w:p w14:paraId="798FB05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"node.h"</w:t>
            </w:r>
          </w:p>
          <w:p w14:paraId="186D02C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113C6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1548062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720D6D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11DFCE2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1F571C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501AF2E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cur;</w:t>
            </w:r>
          </w:p>
          <w:p w14:paraId="34E55B5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nodesStack;</w:t>
            </w:r>
          </w:p>
          <w:p w14:paraId="5DECEC4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bl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530F59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224AC2F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dft_iterator(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925D25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B0373A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E78A6E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nodesStack.push(cur);</w:t>
            </w:r>
          </w:p>
          <w:p w14:paraId="35A7F8E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805BCD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F298F8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873A2E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73C691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39902B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009A1A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C8C9EC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(bl) {</w:t>
            </w:r>
          </w:p>
          <w:p w14:paraId="79B4EB6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bl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CB87CF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nodesStack.getTop();</w:t>
            </w:r>
          </w:p>
          <w:p w14:paraId="3C9F6EA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nodesStack.pop();</w:t>
            </w:r>
          </w:p>
          <w:p w14:paraId="4B64720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temp-&gt;data;</w:t>
            </w:r>
          </w:p>
          <w:p w14:paraId="6777585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884439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nodesStack.push(cur-&gt;pRight);</w:t>
            </w:r>
          </w:p>
          <w:p w14:paraId="3520DC3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 = cur-&gt;pLeft;</w:t>
            </w:r>
          </w:p>
          <w:p w14:paraId="48AD930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</w:p>
          <w:p w14:paraId="45ED89D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(!nodesStack.isEmpty()) {</w:t>
            </w:r>
          </w:p>
          <w:p w14:paraId="44CD0BD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 = nodesStack.getTop();</w:t>
            </w:r>
          </w:p>
          <w:p w14:paraId="094B123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nodesStack.pop();</w:t>
            </w:r>
          </w:p>
          <w:p w14:paraId="20059D4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27028A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3D36EE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cur-&gt;data;</w:t>
            </w:r>
          </w:p>
          <w:p w14:paraId="115323B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D8CC33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C2A229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has_next()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77E069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8CFEC3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BA571C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50C1A1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C52DDE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6218653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CF0284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04460D3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cur;</w:t>
            </w:r>
          </w:p>
          <w:p w14:paraId="0E753C7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nodesQueue;</w:t>
            </w:r>
          </w:p>
          <w:p w14:paraId="429D5A0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29938C3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bft_iterator(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1C780E3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4C6898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F9704A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nodesQueue.push(cur);</w:t>
            </w:r>
          </w:p>
          <w:p w14:paraId="2F9ADAE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2CDA8E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06D4F0C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2267DE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9B8DED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448878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D837E0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78870A1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(nodesQueue.getSize() &gt; 0) {</w:t>
            </w:r>
          </w:p>
          <w:p w14:paraId="6F9BFB7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 = nodesQueue.front();</w:t>
            </w:r>
          </w:p>
          <w:p w14:paraId="4E0BB51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nodesQueue.pop();</w:t>
            </w:r>
          </w:p>
          <w:p w14:paraId="322FF71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528351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nodesQueue.push(cur-&gt;pLeft);</w:t>
            </w:r>
          </w:p>
          <w:p w14:paraId="228931C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447A6B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BD2906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nodesQueue.push(cur-&gt;pRight);</w:t>
            </w:r>
          </w:p>
          <w:p w14:paraId="67FA401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679A48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cur-&gt;data;;</w:t>
            </w:r>
          </w:p>
          <w:p w14:paraId="03AA61C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A76F89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012BDA7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A694C7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4A667E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has_next()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7EEC56D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BCBDFA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7505A7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0AC768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434C025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601BF2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C0E4FC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C1813C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72BBD53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AEF9F0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5B4E01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470547DE" w14:textId="415077E0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Binary_tree();</w:t>
            </w:r>
          </w:p>
          <w:p w14:paraId="11F15340" w14:textId="77777777" w:rsidR="000D36C1" w:rsidRDefault="000D36C1" w:rsidP="000D36C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~Binary_tree() {</w:t>
            </w:r>
          </w:p>
          <w:p w14:paraId="7213868E" w14:textId="77777777" w:rsidR="000D36C1" w:rsidRDefault="000D36C1" w:rsidP="000D36C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root;</w:t>
            </w:r>
          </w:p>
          <w:p w14:paraId="4713B460" w14:textId="721DDA49" w:rsidR="00FB3DDE" w:rsidRDefault="000D36C1" w:rsidP="000D36C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0A2D90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726BCE8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print_tree(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CDF291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0837868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530037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root;</w:t>
            </w:r>
          </w:p>
          <w:p w14:paraId="2E00D43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create_bft_iterator() {</w:t>
            </w:r>
          </w:p>
          <w:p w14:paraId="70D993A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(root);</w:t>
            </w:r>
          </w:p>
          <w:p w14:paraId="660323F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186DB8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create_dft_iterator() {</w:t>
            </w:r>
          </w:p>
          <w:p w14:paraId="4D9F762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(root);</w:t>
            </w:r>
          </w:p>
          <w:p w14:paraId="79844F9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3ED5D9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242D5EA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B93ED0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::Binary_tree()</w:t>
            </w:r>
          </w:p>
          <w:p w14:paraId="74F800C6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9429BC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root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B5FC24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3AD8146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24545F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06996E3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4726263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1D9618C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root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2242491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3FBB2C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4A07576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-&gt;root;</w:t>
            </w:r>
          </w:p>
          <w:p w14:paraId="16B22BE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C4BB41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F49529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AF1479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554273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870A3F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44F562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current-&gt;pRight-&gt;parents = current;</w:t>
            </w:r>
          </w:p>
          <w:p w14:paraId="32A8258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7B56BD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5F6D3E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92AF7D6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current-&gt;pRight;</w:t>
            </w:r>
          </w:p>
          <w:p w14:paraId="3072C72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E4FDB8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8A6474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E0A2CB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76236D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DDF493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7A09DFF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current-&gt;pLeft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7E2A82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current-&gt;pLeft-&gt;parents = current;</w:t>
            </w:r>
          </w:p>
          <w:p w14:paraId="7D5ABA4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CA8761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5C7B4A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596AA2D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 = current-&gt;pLeft;</w:t>
            </w:r>
          </w:p>
          <w:p w14:paraId="6AF5FE1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A21154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623A916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BE9B87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056C46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BBAC57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735683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6EB58C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DBA760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54DF3C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2A8E1D5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07883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::print_tree(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21016D0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4EBFED6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404203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D5427C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087FD8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C15E8E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F94BCF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print_tree(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-&gt;pRight);</w:t>
            </w:r>
          </w:p>
          <w:p w14:paraId="7822EBE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print_tree(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root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-&gt;pLeft);</w:t>
            </w:r>
          </w:p>
          <w:p w14:paraId="6EC2083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4C2F2E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5ECC98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7FB27F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938065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559185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608AE4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1612DBB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6C83FA5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E277C9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-&gt;root;</w:t>
            </w:r>
          </w:p>
          <w:p w14:paraId="6BE2EA3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B413A5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(current) {</w:t>
            </w:r>
          </w:p>
          <w:p w14:paraId="10690D1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current-&gt;pRight;</w:t>
            </w:r>
          </w:p>
          <w:p w14:paraId="2927858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current-&gt;pLeft;</w:t>
            </w:r>
          </w:p>
          <w:p w14:paraId="6C39FD3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07B3B57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4448C2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4C0FD9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ACE8D9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11B732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51CDAE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F06E44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6704FA6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::remove(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6DAC58F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7DD48F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F45168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current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-&gt;root;</w:t>
            </w:r>
          </w:p>
          <w:p w14:paraId="287D267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43A31C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(current) {</w:t>
            </w:r>
          </w:p>
          <w:p w14:paraId="2795354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current-&gt;pRight;</w:t>
            </w:r>
          </w:p>
          <w:p w14:paraId="2229BA4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current = current-&gt;pLeft;</w:t>
            </w:r>
          </w:p>
          <w:p w14:paraId="35DC6606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(current-&gt;data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342D66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628590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4EB538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2F1406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element isn`t in tree"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C40BD1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AA3A13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 = current-&gt;parents;</w:t>
            </w:r>
          </w:p>
          <w:p w14:paraId="026D27E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cur_par-&gt;pLeft) cur_par-&gt;pLeft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0A0B01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cur_par-&gt;pRight) cur_par-&gt;pRight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F90672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01D148BD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4E035C7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87BF93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 = current-&gt;parents;</w:t>
            </w:r>
          </w:p>
          <w:p w14:paraId="0713E53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cur_par-&gt;pLeft) cur_par-&gt;pLeft = current-&gt;pRight;</w:t>
            </w:r>
          </w:p>
          <w:p w14:paraId="214CE74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cur_par-&gt;pRight) cur_par-&gt;pRight = current-&gt;pRight;</w:t>
            </w:r>
          </w:p>
          <w:p w14:paraId="1E50DA5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1ED5361E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489CFB2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(current-&gt;pRight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5F1E5B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 = current-&gt;parents;</w:t>
            </w:r>
          </w:p>
          <w:p w14:paraId="0C064F50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cur_par-&gt;pLeft) cur_par-&gt;pLeft = current-&gt;pLeft;</w:t>
            </w:r>
          </w:p>
          <w:p w14:paraId="691D5B8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 == cur_par-&gt;pRight) cur_par-&gt;pRight = current-&gt;pLeft;</w:t>
            </w:r>
          </w:p>
          <w:p w14:paraId="264CE4A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current;</w:t>
            </w:r>
          </w:p>
          <w:p w14:paraId="6EEC53EC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B5C779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(current-&gt;pLeft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&amp;&amp; current-&gt;pRight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256513F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1BB5CB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max_elem;</w:t>
            </w:r>
          </w:p>
          <w:p w14:paraId="7BE0D9F4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cur_par;</w:t>
            </w:r>
          </w:p>
          <w:p w14:paraId="7C16610B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cur_left = current-&gt;pLeft;</w:t>
            </w:r>
          </w:p>
          <w:p w14:paraId="0195E97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(cur_left-&gt;pRight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F2B626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cur_left = cur_left-&gt;pRight;</w:t>
            </w:r>
          </w:p>
          <w:p w14:paraId="6E6B359A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1F44A0F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cur_par = cur_left-&gt;parents;</w:t>
            </w:r>
          </w:p>
          <w:p w14:paraId="33C9F7B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(cur_left == cur_par-&gt;pLeft) cur_par-&gt;pLeft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6301DC3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(cur_left == cur_par-&gt;pRight) cur_par-&gt;pRight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EF2A139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current-&gt;data = cur_left-&gt;data;</w:t>
            </w:r>
          </w:p>
          <w:p w14:paraId="1D1FEA5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cur_left;</w:t>
            </w:r>
          </w:p>
          <w:p w14:paraId="6C6CDA66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7036501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846AB35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5A22F3E8" w14:textId="77777777" w:rsidR="00541E3E" w:rsidRDefault="00541E3E" w:rsidP="00541E3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13A4368" w14:textId="071D90DE" w:rsidR="00D02B94" w:rsidRPr="00D02B94" w:rsidRDefault="00D02B94" w:rsidP="00F65830">
            <w:pPr>
              <w:ind w:firstLine="0"/>
              <w:rPr>
                <w:sz w:val="16"/>
                <w:szCs w:val="16"/>
              </w:rPr>
            </w:pPr>
          </w:p>
        </w:tc>
      </w:tr>
      <w:tr w:rsidR="00D02B94" w14:paraId="4B3786B6" w14:textId="77777777" w:rsidTr="00D02B94">
        <w:tc>
          <w:tcPr>
            <w:tcW w:w="9345" w:type="dxa"/>
          </w:tcPr>
          <w:p w14:paraId="77A68B36" w14:textId="632F7F92" w:rsidR="00D02B94" w:rsidRPr="00D02B94" w:rsidRDefault="0017797D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Source.cpp</w:t>
            </w:r>
          </w:p>
        </w:tc>
      </w:tr>
      <w:tr w:rsidR="00D02B94" w14:paraId="54A53343" w14:textId="77777777" w:rsidTr="00D02B94">
        <w:tc>
          <w:tcPr>
            <w:tcW w:w="9345" w:type="dxa"/>
          </w:tcPr>
          <w:p w14:paraId="1557D42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65739AFC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"tree.h"</w:t>
            </w:r>
          </w:p>
          <w:p w14:paraId="1F0DB12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6B53004F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A3FC54B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B80ABFC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2529EF1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main() {</w:t>
            </w:r>
          </w:p>
          <w:p w14:paraId="36A84676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0A3FE93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E6A38D9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2C13C8F5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E11169B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{1,5,8,2,3,9,4,7,6,10 };</w:t>
            </w:r>
          </w:p>
          <w:p w14:paraId="409CE33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DC69E6F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27B8EB28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tree.remove(5);</w:t>
            </w:r>
          </w:p>
          <w:p w14:paraId="7C222768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tree.create_bft_iterator();</w:t>
            </w:r>
          </w:p>
          <w:p w14:paraId="454EC4BB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9DE0ED3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9; i++) {</w:t>
            </w:r>
          </w:p>
          <w:p w14:paraId="56EBAD23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iter-&gt;next();</w:t>
            </w:r>
          </w:p>
          <w:p w14:paraId="2A5DF48D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tree.contains(arr[i])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717BA115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  <w:t>}</w:t>
            </w:r>
          </w:p>
          <w:p w14:paraId="2EDF96F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2B06B8F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endl;</w:t>
            </w:r>
          </w:p>
          <w:p w14:paraId="551B2C42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0E7DBB9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tree.contains(6);</w:t>
            </w:r>
          </w:p>
          <w:p w14:paraId="0893557F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743AC5A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A37A98D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4704A2E" w14:textId="77777777" w:rsidR="0017797D" w:rsidRDefault="0017797D" w:rsidP="0017797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9809370" w14:textId="71B0591E" w:rsidR="00D02B94" w:rsidRDefault="00D02B94" w:rsidP="00F65830">
            <w:pPr>
              <w:ind w:firstLine="0"/>
            </w:pPr>
          </w:p>
        </w:tc>
      </w:tr>
      <w:tr w:rsidR="00D02B94" w14:paraId="5319C40D" w14:textId="77777777" w:rsidTr="00D02B94">
        <w:tc>
          <w:tcPr>
            <w:tcW w:w="9345" w:type="dxa"/>
          </w:tcPr>
          <w:p w14:paraId="60AC7538" w14:textId="749BD4A9" w:rsidR="00D02B94" w:rsidRPr="00D02B94" w:rsidRDefault="00DA103C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3labatest.cpp</w:t>
            </w:r>
          </w:p>
        </w:tc>
      </w:tr>
      <w:tr w:rsidR="00D02B94" w14:paraId="44076C58" w14:textId="77777777" w:rsidTr="00D02B94">
        <w:tc>
          <w:tcPr>
            <w:tcW w:w="9345" w:type="dxa"/>
          </w:tcPr>
          <w:p w14:paraId="28E316C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"pch.h"</w:t>
            </w:r>
          </w:p>
          <w:p w14:paraId="2AEE032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"CppUnitTest.h"</w:t>
            </w:r>
          </w:p>
          <w:p w14:paraId="07FB926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"../3laba/tree.h"</w:t>
            </w:r>
          </w:p>
          <w:p w14:paraId="592BA1A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Microsoft::VisualStudio::CppUnitTestFramework;</w:t>
            </w:r>
          </w:p>
          <w:p w14:paraId="79E64F2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37754D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My3labatest</w:t>
            </w:r>
          </w:p>
          <w:p w14:paraId="63FDEB6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1F3CDCE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My3labatest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7CF482B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B482BD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2AC6537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157BA6F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(IternoEmptyTest)</w:t>
            </w:r>
          </w:p>
          <w:p w14:paraId="43C1ED5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1BAC34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4E235C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tree.insert(1);</w:t>
            </w:r>
          </w:p>
          <w:p w14:paraId="253551C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tree.create_dft_iterator();</w:t>
            </w:r>
          </w:p>
          <w:p w14:paraId="0990463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::IsTrue(iter-&gt;next() == 1);</w:t>
            </w:r>
          </w:p>
          <w:p w14:paraId="7EE1B76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4455F4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(IterEmptyTest)</w:t>
            </w:r>
          </w:p>
          <w:p w14:paraId="6464180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EFBA9F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47B3B97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</w:p>
          <w:p w14:paraId="54DE597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711A877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tree.create_dft_iterator();</w:t>
            </w:r>
          </w:p>
          <w:p w14:paraId="21CBAF4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E1028E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6CFE3E9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70B53AA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7397A08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AF6847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E444A8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(IterWidthTest)</w:t>
            </w:r>
          </w:p>
          <w:p w14:paraId="1CEB141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016DF53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2662B4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{7,4,9,1,6,8,0,3,5,2 };</w:t>
            </w:r>
          </w:p>
          <w:p w14:paraId="5497483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4ABB44D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tree.create_bft_iterator();</w:t>
            </w:r>
          </w:p>
          <w:p w14:paraId="0D4DEA6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::IsTrue(arr[i] == iter-&gt;next());</w:t>
            </w:r>
          </w:p>
          <w:p w14:paraId="0125CDD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2560D2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(IterDepthTest)</w:t>
            </w:r>
          </w:p>
          <w:p w14:paraId="5A42F0B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519DBF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5C1839F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 7, 4, 1, 0, 3, 2, 6, 5, 9, 8 };</w:t>
            </w:r>
          </w:p>
          <w:p w14:paraId="2875A60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446E614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iter = tree.create_dft_iterator();</w:t>
            </w:r>
          </w:p>
          <w:p w14:paraId="5997F19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::IsTrue(arr[i] == iter-&gt;next());</w:t>
            </w:r>
          </w:p>
          <w:p w14:paraId="351BD1D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74D465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(ContainsRealTest)</w:t>
            </w:r>
          </w:p>
          <w:p w14:paraId="3A8F9A3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21D304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24D252B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 1,2,3,4,5,6,7,8,9,10 };</w:t>
            </w:r>
          </w:p>
          <w:p w14:paraId="33BBE31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{</w:t>
            </w:r>
          </w:p>
          <w:p w14:paraId="4A02B99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tree.insert(arr[i]);</w:t>
            </w:r>
          </w:p>
          <w:p w14:paraId="6596114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::IsTrue(tree.contains(arr[i]));</w:t>
            </w:r>
          </w:p>
          <w:p w14:paraId="492262B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7327CC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6E96D6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(ContainsUnRealTest)</w:t>
            </w:r>
          </w:p>
          <w:p w14:paraId="7417E2F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36AD4A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446CEA0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arr[4] = { 1,2,3,4 };</w:t>
            </w:r>
          </w:p>
          <w:p w14:paraId="215BD75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4; i++) {</w:t>
            </w:r>
          </w:p>
          <w:p w14:paraId="5B608CD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tree.insert(arr[i]);</w:t>
            </w:r>
          </w:p>
          <w:p w14:paraId="2208712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8E96C2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::IsFalse(tree.contains(6));</w:t>
            </w:r>
          </w:p>
          <w:p w14:paraId="6DE6506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7A8845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(ContainsEmptyTreeTest)</w:t>
            </w:r>
          </w:p>
          <w:p w14:paraId="56EB067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163771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2FDC9D3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3D8874D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tree.contains(1);</w:t>
            </w:r>
          </w:p>
          <w:p w14:paraId="36F638F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EF50B3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39BB230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B3AACC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7503898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3C049E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2DFE39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22A9B9B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(RemovenoEmptyTest)</w:t>
            </w:r>
          </w:p>
          <w:p w14:paraId="37A03FE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9C1774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2E09221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 1,2,3,4,5,6,7,8,9,10 };</w:t>
            </w:r>
          </w:p>
          <w:p w14:paraId="2F6E145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2D0F1FB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tree.remove(5);</w:t>
            </w:r>
          </w:p>
          <w:p w14:paraId="3840FF6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::IsFalse(tree.contains(5));</w:t>
            </w:r>
          </w:p>
          <w:p w14:paraId="309314A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58BCBF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(RemoveunRealTest)</w:t>
            </w:r>
          </w:p>
          <w:p w14:paraId="2F1BB9C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5B2462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333B327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arr[10] = {1,2,3,4,5,6,7,8,9,10 };</w:t>
            </w:r>
          </w:p>
          <w:p w14:paraId="010C04A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10; i++) tree.insert(arr[i]);</w:t>
            </w:r>
          </w:p>
          <w:p w14:paraId="451C4DF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</w:p>
          <w:p w14:paraId="69E7025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E52EA6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tree.remove(11);</w:t>
            </w:r>
          </w:p>
          <w:p w14:paraId="2DF8315D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58A877E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4E7CA3EC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EA9629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element isn`t in tree"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337E3C4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229B6C8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5561C0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(RemoveEmptyTest)</w:t>
            </w:r>
          </w:p>
          <w:p w14:paraId="137E1EAC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86B7610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Binary_tree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tree;</w:t>
            </w:r>
          </w:p>
          <w:p w14:paraId="7D9D2BE2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try</w:t>
            </w:r>
          </w:p>
          <w:p w14:paraId="11A988C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FF0B73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tree.remove(1);</w:t>
            </w:r>
          </w:p>
          <w:p w14:paraId="40B1CE63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0478D27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warning)</w:t>
            </w:r>
          </w:p>
          <w:p w14:paraId="53FEB4D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D6C3AE6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::AreEqual(warning,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"This tree is Empty!"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6C1C8AE1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E08C75C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1D4E45F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F49E315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0997CEA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1B59E039" w14:textId="77777777" w:rsidR="002C1741" w:rsidRDefault="002C1741" w:rsidP="002C1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60BCBF65" w14:textId="37112C73" w:rsidR="00D02B94" w:rsidRPr="00D02B94" w:rsidRDefault="00D02B94" w:rsidP="00F65830">
            <w:pPr>
              <w:ind w:firstLine="0"/>
              <w:rPr>
                <w:sz w:val="16"/>
                <w:szCs w:val="16"/>
              </w:rPr>
            </w:pPr>
          </w:p>
        </w:tc>
      </w:tr>
      <w:tr w:rsidR="00F65830" w14:paraId="48A6B1F5" w14:textId="77777777" w:rsidTr="00D02B94">
        <w:tc>
          <w:tcPr>
            <w:tcW w:w="9345" w:type="dxa"/>
          </w:tcPr>
          <w:p w14:paraId="6BD43FF6" w14:textId="77777777"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r w:rsidRPr="00F65830">
              <w:rPr>
                <w:szCs w:val="16"/>
                <w:lang w:val="en-US"/>
              </w:rPr>
              <w:lastRenderedPageBreak/>
              <w:t>Iterator.h</w:t>
            </w:r>
          </w:p>
        </w:tc>
      </w:tr>
      <w:tr w:rsidR="00F65830" w14:paraId="431A4F61" w14:textId="77777777" w:rsidTr="00D02B94">
        <w:tc>
          <w:tcPr>
            <w:tcW w:w="9345" w:type="dxa"/>
          </w:tcPr>
          <w:p w14:paraId="15A0611A" w14:textId="77777777" w:rsidR="000D2467" w:rsidRDefault="000D2467" w:rsidP="000D24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44B9EB47" w14:textId="77777777" w:rsidR="000D2467" w:rsidRDefault="000D2467" w:rsidP="000D24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2B83CB8D" w14:textId="77777777" w:rsidR="000D2467" w:rsidRDefault="000D2467" w:rsidP="000D24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7A24A202" w14:textId="77777777" w:rsidR="000D2467" w:rsidRDefault="000D2467" w:rsidP="000D24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next() = 0;</w:t>
            </w:r>
          </w:p>
          <w:p w14:paraId="6A6812FF" w14:textId="77777777" w:rsidR="000D2467" w:rsidRDefault="000D2467" w:rsidP="000D24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has_next() = 0;</w:t>
            </w:r>
          </w:p>
          <w:p w14:paraId="639E1862" w14:textId="35ADAC9C" w:rsidR="00F65830" w:rsidRPr="00F65830" w:rsidRDefault="000D2467" w:rsidP="000D246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  <w:tr w:rsidR="00F65830" w14:paraId="0F3A4B43" w14:textId="77777777" w:rsidTr="00D02B94">
        <w:tc>
          <w:tcPr>
            <w:tcW w:w="9345" w:type="dxa"/>
          </w:tcPr>
          <w:p w14:paraId="636405AB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Queue.h</w:t>
            </w:r>
          </w:p>
        </w:tc>
      </w:tr>
      <w:tr w:rsidR="00F65830" w14:paraId="505F3717" w14:textId="77777777" w:rsidTr="00D02B94">
        <w:tc>
          <w:tcPr>
            <w:tcW w:w="9345" w:type="dxa"/>
          </w:tcPr>
          <w:p w14:paraId="5FD49982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7A120749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"elem.h"</w:t>
            </w:r>
          </w:p>
          <w:p w14:paraId="20AE6D6A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EA83294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75A94502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79C9577B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begin, * end;</w:t>
            </w:r>
          </w:p>
          <w:p w14:paraId="3C2E1055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4E355017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queue() {</w:t>
            </w:r>
          </w:p>
          <w:p w14:paraId="6E4E5992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 = 0;</w:t>
            </w:r>
          </w:p>
          <w:p w14:paraId="4ECF205D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begin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B196008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end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786015A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00EEF184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front() {</w:t>
            </w:r>
          </w:p>
          <w:p w14:paraId="69B40EDF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begin-&gt;value;</w:t>
            </w:r>
          </w:p>
          <w:p w14:paraId="3BAB6A83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3A21FF4E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54C1366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back() {</w:t>
            </w:r>
          </w:p>
          <w:p w14:paraId="12911583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end-&gt;value;</w:t>
            </w:r>
          </w:p>
          <w:p w14:paraId="62F2F3D1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1D807FBB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5B0E480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isEmpty() {</w:t>
            </w:r>
          </w:p>
          <w:p w14:paraId="4E3AEBD9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576CC82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990678C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33E15B46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777582E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getSize() {</w:t>
            </w:r>
          </w:p>
          <w:p w14:paraId="687ECF0D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63DA069A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3E3C3CD4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7F666A9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2CD2C79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042FF7F3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(isEmpty()) begin = temp;</w:t>
            </w:r>
          </w:p>
          <w:p w14:paraId="3F47DE86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end-&gt;next = temp;</w:t>
            </w:r>
          </w:p>
          <w:p w14:paraId="43308BD4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end = temp;</w:t>
            </w:r>
          </w:p>
          <w:p w14:paraId="387112FE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size++;</w:t>
            </w:r>
          </w:p>
          <w:p w14:paraId="64F25EFB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4132B2AD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0FD7B7A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pop() {</w:t>
            </w:r>
          </w:p>
          <w:p w14:paraId="2776CEFD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begin;</w:t>
            </w:r>
          </w:p>
          <w:p w14:paraId="13EF8752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begin = begin-&gt;next;</w:t>
            </w:r>
          </w:p>
          <w:p w14:paraId="67270C3C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600D4385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size--;</w:t>
            </w:r>
          </w:p>
          <w:p w14:paraId="77E42A77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073E1FAE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55200D8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clear() {</w:t>
            </w:r>
          </w:p>
          <w:p w14:paraId="65F745DE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(!isEmpty()) pop();</w:t>
            </w:r>
          </w:p>
          <w:p w14:paraId="5A4048F6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6F3BF41C" w14:textId="77777777" w:rsidR="00FF7646" w:rsidRDefault="00FF7646" w:rsidP="00FF76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2E5A1187" w14:textId="34ACAF7A"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</w:tc>
      </w:tr>
      <w:tr w:rsidR="00F65830" w14:paraId="4E459110" w14:textId="77777777" w:rsidTr="00D02B94">
        <w:tc>
          <w:tcPr>
            <w:tcW w:w="9345" w:type="dxa"/>
          </w:tcPr>
          <w:p w14:paraId="6FD15F65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Node.h</w:t>
            </w:r>
          </w:p>
        </w:tc>
      </w:tr>
      <w:tr w:rsidR="00F65830" w14:paraId="76D46C4E" w14:textId="77777777" w:rsidTr="00D02B94">
        <w:tc>
          <w:tcPr>
            <w:tcW w:w="9345" w:type="dxa"/>
          </w:tcPr>
          <w:p w14:paraId="4C2F9795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58D70692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C23E7E7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8847318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2C4021F5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pLeft;</w:t>
            </w:r>
          </w:p>
          <w:p w14:paraId="33637D5C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pRight;</w:t>
            </w:r>
          </w:p>
          <w:p w14:paraId="0ACD0599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parents;</w:t>
            </w:r>
          </w:p>
          <w:p w14:paraId="765C6385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data;</w:t>
            </w:r>
          </w:p>
          <w:p w14:paraId="5162D436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Node(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parents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5773EEDD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-&gt;data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59F668F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-&gt;pLeft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F2E405C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-&gt;pRight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C67DD0B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-&gt;parents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parents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797BDBF" w14:textId="77777777" w:rsidR="003B5A42" w:rsidRDefault="003B5A42" w:rsidP="003B5A4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B96E4CD" w14:textId="23571E8E" w:rsidR="00F65830" w:rsidRPr="00F65830" w:rsidRDefault="003B5A42" w:rsidP="003B5A42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  <w:tr w:rsidR="00F65830" w14:paraId="4DD30917" w14:textId="77777777" w:rsidTr="00D02B94">
        <w:tc>
          <w:tcPr>
            <w:tcW w:w="9345" w:type="dxa"/>
          </w:tcPr>
          <w:p w14:paraId="4E4BD263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 w:rsidRPr="00F65830">
              <w:rPr>
                <w:szCs w:val="16"/>
                <w:lang w:val="en-US"/>
              </w:rPr>
              <w:lastRenderedPageBreak/>
              <w:t>Elem.h</w:t>
            </w:r>
          </w:p>
        </w:tc>
      </w:tr>
      <w:tr w:rsidR="00F65830" w14:paraId="363F4AC0" w14:textId="77777777" w:rsidTr="00D02B94">
        <w:tc>
          <w:tcPr>
            <w:tcW w:w="9345" w:type="dxa"/>
          </w:tcPr>
          <w:p w14:paraId="0F51DC6A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5281783E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"node.h"</w:t>
            </w:r>
          </w:p>
          <w:p w14:paraId="4BEEC308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1BCE1F3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6634EB29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172E7377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next;</w:t>
            </w:r>
          </w:p>
          <w:p w14:paraId="6C106176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value;</w:t>
            </w:r>
          </w:p>
          <w:p w14:paraId="4B77E5C6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Elem(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51B6CB26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value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C9C520F" w14:textId="77777777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elem_next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40500CF" w14:textId="387F4A16" w:rsidR="00816D67" w:rsidRDefault="00816D67" w:rsidP="00816D6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7DB224EB" w14:textId="0EFCECAE" w:rsidR="00F65830" w:rsidRPr="00F65830" w:rsidRDefault="00816D67" w:rsidP="00816D6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  <w:tr w:rsidR="00F65830" w14:paraId="2CF8DD7F" w14:textId="77777777" w:rsidTr="00D02B94">
        <w:tc>
          <w:tcPr>
            <w:tcW w:w="9345" w:type="dxa"/>
          </w:tcPr>
          <w:p w14:paraId="3523797F" w14:textId="77777777"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r w:rsidRPr="00F65830">
              <w:rPr>
                <w:szCs w:val="16"/>
                <w:lang w:val="en-US"/>
              </w:rPr>
              <w:t>Stack.h</w:t>
            </w:r>
          </w:p>
        </w:tc>
      </w:tr>
      <w:tr w:rsidR="00F65830" w14:paraId="0681C4E8" w14:textId="77777777" w:rsidTr="00D02B94">
        <w:tc>
          <w:tcPr>
            <w:tcW w:w="9345" w:type="dxa"/>
          </w:tcPr>
          <w:p w14:paraId="6E0A7D44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once</w:t>
            </w:r>
          </w:p>
          <w:p w14:paraId="23747CAF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"elem.h"</w:t>
            </w:r>
          </w:p>
          <w:p w14:paraId="46E01D77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1ED73A8B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41EDB7F1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57B68366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top;</w:t>
            </w:r>
          </w:p>
          <w:p w14:paraId="0FDBBAA5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7B941691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stack() {</w:t>
            </w:r>
          </w:p>
          <w:p w14:paraId="7B32B594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 = 0;</w:t>
            </w:r>
          </w:p>
          <w:p w14:paraId="636CE72C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top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3ED7F4A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0FAD7B40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getTop() {</w:t>
            </w:r>
          </w:p>
          <w:p w14:paraId="0D5E00FF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top-&gt;value;</w:t>
            </w:r>
          </w:p>
          <w:p w14:paraId="6A58F9B2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7270114E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054CFE7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pop()</w:t>
            </w:r>
          </w:p>
          <w:p w14:paraId="60B8A06A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{</w:t>
            </w:r>
          </w:p>
          <w:p w14:paraId="25EEF7FF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temp = top;</w:t>
            </w:r>
          </w:p>
          <w:p w14:paraId="5BACC448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top = top-&gt;next;</w:t>
            </w:r>
          </w:p>
          <w:p w14:paraId="0DF2E569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3A57AC29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size--;</w:t>
            </w:r>
          </w:p>
          <w:p w14:paraId="50747184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1E33BFE1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254D5EF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4B9FF855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top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, top);</w:t>
            </w:r>
          </w:p>
          <w:p w14:paraId="5306ABCB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size++;</w:t>
            </w:r>
          </w:p>
          <w:p w14:paraId="41F97F8F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1B9F719C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ED62D49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getSize() {</w:t>
            </w:r>
          </w:p>
          <w:p w14:paraId="09942B88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size;</w:t>
            </w:r>
          </w:p>
          <w:p w14:paraId="1456A400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5ADE5230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isEmpty() {</w:t>
            </w:r>
          </w:p>
          <w:p w14:paraId="1E03F280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87AE408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D8ABDFB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0EA70D12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9AD1892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clear() {</w:t>
            </w:r>
          </w:p>
          <w:p w14:paraId="4094793F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(!isEmpty()) pop();</w:t>
            </w:r>
          </w:p>
          <w:p w14:paraId="1AFC486C" w14:textId="77777777" w:rsidR="000253AC" w:rsidRDefault="000253AC" w:rsidP="000253A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}</w:t>
            </w:r>
          </w:p>
          <w:p w14:paraId="4C9EE346" w14:textId="5B73053D" w:rsidR="00F65830" w:rsidRPr="00F65830" w:rsidRDefault="000253AC" w:rsidP="000253AC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</w:tc>
      </w:tr>
    </w:tbl>
    <w:p w14:paraId="3B6BAEE8" w14:textId="77777777" w:rsidR="00D02B94" w:rsidRDefault="00D02B94" w:rsidP="00D02B94">
      <w:pPr>
        <w:pStyle w:val="1"/>
      </w:pPr>
      <w:bookmarkStart w:id="3" w:name="_Toc58158478"/>
      <w:r>
        <w:lastRenderedPageBreak/>
        <w:t>Пример работы</w:t>
      </w:r>
      <w:bookmarkEnd w:id="3"/>
    </w:p>
    <w:p w14:paraId="2D21BDB8" w14:textId="79694309" w:rsidR="00D02B94" w:rsidRDefault="00A70166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26D2A3A2" wp14:editId="16F96A21">
            <wp:extent cx="5935980" cy="2019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830">
        <w:rPr>
          <w:noProof/>
          <w:lang w:eastAsia="ru-RU"/>
        </w:rPr>
        <w:t xml:space="preserve"> </w:t>
      </w:r>
    </w:p>
    <w:p w14:paraId="0278019B" w14:textId="66F490BA" w:rsidR="001D67F3" w:rsidRPr="001D67F3" w:rsidRDefault="00A70166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2BE4A3" wp14:editId="5C313614">
            <wp:extent cx="5135880" cy="2766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14:paraId="50E24EE8" w14:textId="77777777" w:rsidR="00D02B94" w:rsidRDefault="00D02B94" w:rsidP="00D02B94">
      <w:pPr>
        <w:pStyle w:val="1"/>
      </w:pPr>
      <w:bookmarkStart w:id="4" w:name="_Toc58158479"/>
      <w:r>
        <w:t>Вывод</w:t>
      </w:r>
      <w:bookmarkEnd w:id="4"/>
    </w:p>
    <w:p w14:paraId="14F9EB95" w14:textId="77777777" w:rsidR="00D02B94" w:rsidRPr="00D02B94" w:rsidRDefault="00D02B94" w:rsidP="00D02B94">
      <w:r>
        <w:t>При выполнении данной лабор</w:t>
      </w:r>
      <w:r w:rsidR="001B25B3">
        <w:t xml:space="preserve">аторной работы я познакомился с реализацией </w:t>
      </w:r>
      <w:r w:rsidR="00F65830">
        <w:t xml:space="preserve">различных </w:t>
      </w:r>
      <w:r w:rsidR="001B25B3">
        <w:t xml:space="preserve">алгоритмов </w:t>
      </w:r>
      <w:r w:rsidR="00F65830">
        <w:t>для двоичного дерева поиска</w:t>
      </w:r>
      <w:r w:rsidR="00F61841">
        <w:t xml:space="preserve"> </w:t>
      </w:r>
    </w:p>
    <w:sectPr w:rsidR="00D02B94" w:rsidRPr="00D02B94" w:rsidSect="00F6184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6D78" w14:textId="77777777" w:rsidR="00F6457D" w:rsidRDefault="00F6457D" w:rsidP="00F61841">
      <w:pPr>
        <w:spacing w:line="240" w:lineRule="auto"/>
      </w:pPr>
      <w:r>
        <w:separator/>
      </w:r>
    </w:p>
  </w:endnote>
  <w:endnote w:type="continuationSeparator" w:id="0">
    <w:p w14:paraId="12C160EE" w14:textId="77777777" w:rsidR="00F6457D" w:rsidRDefault="00F6457D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9941546"/>
      <w:docPartObj>
        <w:docPartGallery w:val="Page Numbers (Bottom of Page)"/>
        <w:docPartUnique/>
      </w:docPartObj>
    </w:sdtPr>
    <w:sdtEndPr/>
    <w:sdtContent>
      <w:p w14:paraId="3868F505" w14:textId="77777777" w:rsidR="00C133A4" w:rsidRDefault="00C13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30">
          <w:rPr>
            <w:noProof/>
          </w:rPr>
          <w:t>11</w:t>
        </w:r>
        <w:r>
          <w:fldChar w:fldCharType="end"/>
        </w:r>
      </w:p>
    </w:sdtContent>
  </w:sdt>
  <w:p w14:paraId="2D8C9962" w14:textId="77777777" w:rsidR="00C133A4" w:rsidRDefault="00C133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BFB36" w14:textId="77777777" w:rsidR="00F6457D" w:rsidRDefault="00F6457D" w:rsidP="00F61841">
      <w:pPr>
        <w:spacing w:line="240" w:lineRule="auto"/>
      </w:pPr>
      <w:r>
        <w:separator/>
      </w:r>
    </w:p>
  </w:footnote>
  <w:footnote w:type="continuationSeparator" w:id="0">
    <w:p w14:paraId="673BF8F9" w14:textId="77777777" w:rsidR="00F6457D" w:rsidRDefault="00F6457D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2564"/>
        </w:tabs>
        <w:ind w:left="2564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27"/>
    <w:rsid w:val="000253AC"/>
    <w:rsid w:val="00050EC1"/>
    <w:rsid w:val="000D2467"/>
    <w:rsid w:val="000D36C1"/>
    <w:rsid w:val="00122BF6"/>
    <w:rsid w:val="0017797D"/>
    <w:rsid w:val="001B25B3"/>
    <w:rsid w:val="001C2D37"/>
    <w:rsid w:val="001D67F3"/>
    <w:rsid w:val="002C1741"/>
    <w:rsid w:val="00322A70"/>
    <w:rsid w:val="003B5A42"/>
    <w:rsid w:val="0040485D"/>
    <w:rsid w:val="004C7B9F"/>
    <w:rsid w:val="004F4564"/>
    <w:rsid w:val="00501EC6"/>
    <w:rsid w:val="00503E3E"/>
    <w:rsid w:val="0051038A"/>
    <w:rsid w:val="00525E9F"/>
    <w:rsid w:val="00541E3E"/>
    <w:rsid w:val="005953CE"/>
    <w:rsid w:val="005E194D"/>
    <w:rsid w:val="006264B1"/>
    <w:rsid w:val="006C2276"/>
    <w:rsid w:val="007770A5"/>
    <w:rsid w:val="00816D67"/>
    <w:rsid w:val="008D4A8B"/>
    <w:rsid w:val="009604CC"/>
    <w:rsid w:val="00993C71"/>
    <w:rsid w:val="009F3BFE"/>
    <w:rsid w:val="00A07D1D"/>
    <w:rsid w:val="00A31FED"/>
    <w:rsid w:val="00A60C17"/>
    <w:rsid w:val="00A70166"/>
    <w:rsid w:val="00BA5D27"/>
    <w:rsid w:val="00C009B3"/>
    <w:rsid w:val="00C133A4"/>
    <w:rsid w:val="00D01C43"/>
    <w:rsid w:val="00D02B94"/>
    <w:rsid w:val="00DA103C"/>
    <w:rsid w:val="00DA1132"/>
    <w:rsid w:val="00E1304F"/>
    <w:rsid w:val="00ED7BD5"/>
    <w:rsid w:val="00F61841"/>
    <w:rsid w:val="00F6457D"/>
    <w:rsid w:val="00F65830"/>
    <w:rsid w:val="00FB3DDE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DC94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A8B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4A8B"/>
    <w:pPr>
      <w:keepNext/>
      <w:keepLines/>
      <w:numPr>
        <w:numId w:val="6"/>
      </w:numPr>
      <w:tabs>
        <w:tab w:val="clear" w:pos="2564"/>
        <w:tab w:val="num" w:pos="720"/>
      </w:tabs>
      <w:spacing w:before="200"/>
      <w:ind w:left="720"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A8B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A8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8D4A8B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8D4A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8D4A8B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8D4A8B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B126-EA02-466C-AC72-7E098918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Default.docx</Template>
  <TotalTime>308</TotalTime>
  <Pages>12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Горбанев</cp:lastModifiedBy>
  <cp:revision>26</cp:revision>
  <dcterms:created xsi:type="dcterms:W3CDTF">2020-10-31T20:27:00Z</dcterms:created>
  <dcterms:modified xsi:type="dcterms:W3CDTF">2020-12-07T18:03:00Z</dcterms:modified>
</cp:coreProperties>
</file>